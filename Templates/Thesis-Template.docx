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BC61" w14:textId="525BD5A6" w:rsidR="00E52241" w:rsidRPr="0003054E" w:rsidRDefault="0003054E" w:rsidP="0003054E">
      <w:pPr>
        <w:pStyle w:val="Title"/>
      </w:pPr>
      <w:r w:rsidRPr="0003054E">
        <w:t>Display Title</w:t>
      </w:r>
    </w:p>
    <w:p w14:paraId="76F6CB74" w14:textId="61A6462B" w:rsidR="00E52241" w:rsidRPr="0003054E" w:rsidRDefault="0048270E" w:rsidP="0003054E">
      <w:pPr>
        <w:pStyle w:val="Title"/>
      </w:pPr>
      <w:r w:rsidRPr="0003054E">
        <w:t>Centered Title</w:t>
      </w:r>
    </w:p>
    <w:p w14:paraId="269B2FF0" w14:textId="5A67EC1D" w:rsidR="00F93544" w:rsidRPr="0048270E" w:rsidRDefault="00C31B03" w:rsidP="0003054E">
      <w:pPr>
        <w:pStyle w:val="Centered-Subtitle"/>
      </w:pPr>
      <w:r>
        <w:t>Centered-Subtitle</w:t>
      </w:r>
      <w:r w:rsidR="00F93544">
        <w:t xml:space="preserve"> </w:t>
      </w:r>
      <w:r w:rsidR="00F93544">
        <w:br/>
        <w:t xml:space="preserve">on multiple </w:t>
      </w:r>
      <w:proofErr w:type="gramStart"/>
      <w:r w:rsidR="00F93544" w:rsidRPr="00551602">
        <w:t>lines</w:t>
      </w:r>
      <w:proofErr w:type="gramEnd"/>
    </w:p>
    <w:p w14:paraId="32672C41" w14:textId="433F85A4" w:rsidR="00C90C9B" w:rsidRPr="001446BA" w:rsidRDefault="00BA44BB" w:rsidP="00E638D7">
      <w:pPr>
        <w:pStyle w:val="Heading1"/>
      </w:pPr>
      <w:r w:rsidRPr="00A51023">
        <w:t>Heading</w:t>
      </w:r>
      <w:r w:rsidRPr="001446BA">
        <w:t xml:space="preserve"> 1</w:t>
      </w:r>
    </w:p>
    <w:p w14:paraId="3B19904E" w14:textId="77777777" w:rsidR="00C90C9B" w:rsidRPr="00A51023" w:rsidRDefault="00BA44BB" w:rsidP="00A51023">
      <w:pPr>
        <w:pStyle w:val="Heading2"/>
      </w:pPr>
      <w:r w:rsidRPr="00A51023">
        <w:t>Heading 2</w:t>
      </w:r>
    </w:p>
    <w:p w14:paraId="5EC1E03E" w14:textId="77777777" w:rsidR="00BA44BB" w:rsidRPr="00A51023" w:rsidRDefault="00BA44BB" w:rsidP="00A51023">
      <w:pPr>
        <w:pStyle w:val="Heading3"/>
      </w:pPr>
      <w:r w:rsidRPr="00A51023">
        <w:t>Heading 3</w:t>
      </w:r>
    </w:p>
    <w:p w14:paraId="4EC4978B" w14:textId="77777777" w:rsidR="00C249D3" w:rsidRDefault="00BA44BB" w:rsidP="00567E40">
      <w:r w:rsidRPr="00567E40">
        <w:lastRenderedPageBreak/>
        <w:t>Normal</w:t>
      </w:r>
    </w:p>
    <w:p w14:paraId="2ED2AD18" w14:textId="3BBBCE45" w:rsidR="00681B7A" w:rsidRDefault="00681B7A" w:rsidP="00681B7A">
      <w:pPr>
        <w:pStyle w:val="imagecaption"/>
      </w:pPr>
      <w:r>
        <w:t>Figure Caption style</w:t>
      </w:r>
    </w:p>
    <w:p w14:paraId="7184DA35" w14:textId="77777777" w:rsidR="00EB2CE3" w:rsidRDefault="00EB2CE3" w:rsidP="00E638D7"/>
    <w:p w14:paraId="68038538" w14:textId="4C397810" w:rsidR="00EB2CE3" w:rsidRDefault="00EB2CE3" w:rsidP="00681B7A">
      <w:pPr>
        <w:pStyle w:val="imagecaption"/>
      </w:pPr>
    </w:p>
    <w:p w14:paraId="1B9FC576" w14:textId="77777777" w:rsidR="00EB2CE3" w:rsidRDefault="00EB2CE3" w:rsidP="00681B7A">
      <w:pPr>
        <w:pStyle w:val="imagecaption"/>
      </w:pPr>
    </w:p>
    <w:p w14:paraId="16C631D3" w14:textId="7B3DA38E" w:rsidR="00EB2CE3" w:rsidRDefault="00EB2CE3" w:rsidP="00681B7A">
      <w:pPr>
        <w:pStyle w:val="imagecaption"/>
      </w:pPr>
      <w:r>
        <w:t>Custom reference style</w:t>
      </w:r>
    </w:p>
    <w:p w14:paraId="6D32D095" w14:textId="4F2D49A8" w:rsidR="00EB2CE3" w:rsidRPr="00EB2CE3" w:rsidRDefault="00EB2CE3" w:rsidP="009C5B62">
      <w:pPr>
        <w:pStyle w:val="Bibliography"/>
      </w:pPr>
      <w:r w:rsidRPr="00EB2CE3">
        <w:t>Angeles-Castellanos, M., Aguilar-Roblero, R., &amp; Escobar, C. (2004). C-</w:t>
      </w:r>
      <w:proofErr w:type="gramStart"/>
      <w:r w:rsidRPr="00EB2CE3">
        <w:t>Fos</w:t>
      </w:r>
      <w:proofErr w:type="gramEnd"/>
      <w:r w:rsidRPr="00EB2CE3">
        <w:t xml:space="preserve"> expression in hypothalamic nuclei of food-entrained rats. American Journal of Physiology-Regulatory, Integrative and Comparative Physiology, 286 (1), R158–R165. https://doi.org/10.1152/ajpregu.00216.2003</w:t>
      </w:r>
    </w:p>
    <w:sectPr w:rsidR="00EB2CE3" w:rsidRPr="00EB2CE3" w:rsidSect="00D07A91">
      <w:headerReference w:type="default" r:id="rId8"/>
      <w:pgSz w:w="12240" w:h="15840"/>
      <w:pgMar w:top="1440" w:right="1440" w:bottom="1440" w:left="1440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A6D9" w14:textId="77777777" w:rsidR="00D07A91" w:rsidRDefault="00D07A91" w:rsidP="00567E40">
      <w:r>
        <w:separator/>
      </w:r>
    </w:p>
  </w:endnote>
  <w:endnote w:type="continuationSeparator" w:id="0">
    <w:p w14:paraId="3C5A5141" w14:textId="77777777" w:rsidR="00D07A91" w:rsidRDefault="00D07A91" w:rsidP="0056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671F" w14:textId="77777777" w:rsidR="00D07A91" w:rsidRDefault="00D07A91" w:rsidP="00567E40">
      <w:r>
        <w:separator/>
      </w:r>
    </w:p>
  </w:footnote>
  <w:footnote w:type="continuationSeparator" w:id="0">
    <w:p w14:paraId="73FC336D" w14:textId="77777777" w:rsidR="00D07A91" w:rsidRDefault="00D07A91" w:rsidP="00567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59201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A98DA3" w14:textId="5DA8A09B" w:rsidR="00150219" w:rsidRDefault="00150219" w:rsidP="00432C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101E5"/>
    <w:multiLevelType w:val="hybridMultilevel"/>
    <w:tmpl w:val="00A866C0"/>
    <w:lvl w:ilvl="0" w:tplc="E65E595E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6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9"/>
  <w:drawingGridVerticalSpacing w:val="1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NzM0sjQ3MDI0NTBQ0lEKTi0uzszPAykwNq0FAKw+ZMktAAAA"/>
  </w:docVars>
  <w:rsids>
    <w:rsidRoot w:val="009D3030"/>
    <w:rsid w:val="0003054E"/>
    <w:rsid w:val="000455FD"/>
    <w:rsid w:val="000B5378"/>
    <w:rsid w:val="000B6F3E"/>
    <w:rsid w:val="000D17F7"/>
    <w:rsid w:val="00117F5D"/>
    <w:rsid w:val="001446BA"/>
    <w:rsid w:val="00150219"/>
    <w:rsid w:val="00152629"/>
    <w:rsid w:val="00185246"/>
    <w:rsid w:val="001C30EB"/>
    <w:rsid w:val="002047D6"/>
    <w:rsid w:val="00211C93"/>
    <w:rsid w:val="002120E5"/>
    <w:rsid w:val="00231F2A"/>
    <w:rsid w:val="0024647C"/>
    <w:rsid w:val="00264591"/>
    <w:rsid w:val="002A07A5"/>
    <w:rsid w:val="00326A52"/>
    <w:rsid w:val="003A763A"/>
    <w:rsid w:val="003C26B6"/>
    <w:rsid w:val="003C6DB3"/>
    <w:rsid w:val="003E3E57"/>
    <w:rsid w:val="003F5E6F"/>
    <w:rsid w:val="00432C62"/>
    <w:rsid w:val="004575C7"/>
    <w:rsid w:val="0048270E"/>
    <w:rsid w:val="004E0BA2"/>
    <w:rsid w:val="004E22A7"/>
    <w:rsid w:val="0051233D"/>
    <w:rsid w:val="00520AFC"/>
    <w:rsid w:val="0052650A"/>
    <w:rsid w:val="00551602"/>
    <w:rsid w:val="00562682"/>
    <w:rsid w:val="00567E40"/>
    <w:rsid w:val="00574277"/>
    <w:rsid w:val="00590A15"/>
    <w:rsid w:val="00617BE8"/>
    <w:rsid w:val="00623843"/>
    <w:rsid w:val="00681B7A"/>
    <w:rsid w:val="0068494C"/>
    <w:rsid w:val="006A6795"/>
    <w:rsid w:val="006F6598"/>
    <w:rsid w:val="006F72A3"/>
    <w:rsid w:val="007349A2"/>
    <w:rsid w:val="007429CB"/>
    <w:rsid w:val="007607DD"/>
    <w:rsid w:val="0076287D"/>
    <w:rsid w:val="007A08DA"/>
    <w:rsid w:val="007B30BC"/>
    <w:rsid w:val="008B0CBB"/>
    <w:rsid w:val="008F554D"/>
    <w:rsid w:val="009046ED"/>
    <w:rsid w:val="009576F7"/>
    <w:rsid w:val="0098530F"/>
    <w:rsid w:val="00993C6C"/>
    <w:rsid w:val="009C34B0"/>
    <w:rsid w:val="009C5B62"/>
    <w:rsid w:val="009D3030"/>
    <w:rsid w:val="00A33517"/>
    <w:rsid w:val="00A51023"/>
    <w:rsid w:val="00A7083E"/>
    <w:rsid w:val="00B06ED6"/>
    <w:rsid w:val="00B117B2"/>
    <w:rsid w:val="00B11893"/>
    <w:rsid w:val="00B5172C"/>
    <w:rsid w:val="00B538C3"/>
    <w:rsid w:val="00B71707"/>
    <w:rsid w:val="00BA44BB"/>
    <w:rsid w:val="00BB1167"/>
    <w:rsid w:val="00BB1EEB"/>
    <w:rsid w:val="00C04348"/>
    <w:rsid w:val="00C249D3"/>
    <w:rsid w:val="00C26744"/>
    <w:rsid w:val="00C31B03"/>
    <w:rsid w:val="00C90C9B"/>
    <w:rsid w:val="00CF0ECF"/>
    <w:rsid w:val="00D07A91"/>
    <w:rsid w:val="00D1302C"/>
    <w:rsid w:val="00D54483"/>
    <w:rsid w:val="00D54FB7"/>
    <w:rsid w:val="00D567BF"/>
    <w:rsid w:val="00D93D5E"/>
    <w:rsid w:val="00DB1D8D"/>
    <w:rsid w:val="00DB1D93"/>
    <w:rsid w:val="00DF1167"/>
    <w:rsid w:val="00DF4333"/>
    <w:rsid w:val="00E02C34"/>
    <w:rsid w:val="00E05B62"/>
    <w:rsid w:val="00E065D2"/>
    <w:rsid w:val="00E07D79"/>
    <w:rsid w:val="00E122C8"/>
    <w:rsid w:val="00E14B4C"/>
    <w:rsid w:val="00E255A1"/>
    <w:rsid w:val="00E52241"/>
    <w:rsid w:val="00E618BE"/>
    <w:rsid w:val="00E638D7"/>
    <w:rsid w:val="00E63A56"/>
    <w:rsid w:val="00E806D2"/>
    <w:rsid w:val="00E90F5A"/>
    <w:rsid w:val="00EB2CE3"/>
    <w:rsid w:val="00EC29AF"/>
    <w:rsid w:val="00ED6B7D"/>
    <w:rsid w:val="00EF6D0E"/>
    <w:rsid w:val="00F1618C"/>
    <w:rsid w:val="00F27783"/>
    <w:rsid w:val="00F35D14"/>
    <w:rsid w:val="00F36B6E"/>
    <w:rsid w:val="00F4649E"/>
    <w:rsid w:val="00F83FF9"/>
    <w:rsid w:val="00F90BC0"/>
    <w:rsid w:val="00F93544"/>
    <w:rsid w:val="00FA727F"/>
    <w:rsid w:val="00FB75E5"/>
    <w:rsid w:val="00FC7C21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48EEB5"/>
  <w14:defaultImageDpi w14:val="32767"/>
  <w15:chartTrackingRefBased/>
  <w15:docId w15:val="{7EC4EDED-2884-43AF-AFBB-21DDF70C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D7"/>
    <w:pPr>
      <w:spacing w:line="360" w:lineRule="auto"/>
    </w:pPr>
    <w:rPr>
      <w:rFonts w:ascii="Garamond" w:hAnsi="Garamond" w:cs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E6F"/>
    <w:pPr>
      <w:spacing w:before="480" w:after="480"/>
      <w:outlineLvl w:val="0"/>
    </w:pPr>
    <w:rPr>
      <w:rFonts w:eastAsia="Times New Roman"/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591"/>
    <w:pPr>
      <w:keepNext/>
      <w:keepLines/>
      <w:spacing w:before="360" w:after="360"/>
      <w:outlineLvl w:val="1"/>
    </w:pPr>
    <w:rPr>
      <w:rFonts w:cs="Segoe UI Light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023"/>
    <w:pPr>
      <w:outlineLvl w:val="2"/>
    </w:pPr>
    <w:rPr>
      <w:rFonts w:cs="Segoe UI Light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BF"/>
    <w:pPr>
      <w:outlineLvl w:val="3"/>
    </w:pPr>
    <w:rPr>
      <w:rFonts w:ascii="Lato Heavy" w:hAnsi="Lato Heavy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6F"/>
    <w:rPr>
      <w:rFonts w:ascii="Garamond" w:eastAsia="Times New Roman" w:hAnsi="Garamond" w:cs="Segoe UI"/>
      <w:b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054E"/>
    <w:pPr>
      <w:spacing w:before="3360"/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03054E"/>
    <w:rPr>
      <w:rFonts w:ascii="Segoe UI" w:hAnsi="Segoe UI" w:cs="Segoe U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591"/>
    <w:rPr>
      <w:rFonts w:ascii="Calibri" w:hAnsi="Calibri" w:cs="Segoe UI Light"/>
      <w:b/>
      <w:bCs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1023"/>
    <w:rPr>
      <w:rFonts w:ascii="Calibri" w:hAnsi="Calibri" w:cs="Segoe UI Light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67BF"/>
    <w:rPr>
      <w:rFonts w:ascii="Lato Heavy" w:eastAsia="Calibri" w:hAnsi="Lato Heavy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07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E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1EEB"/>
    <w:rPr>
      <w:rFonts w:ascii="Lato" w:eastAsia="Calibri" w:hAnsi="Lat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1E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1EEB"/>
    <w:rPr>
      <w:rFonts w:ascii="Lato" w:eastAsia="Calibri" w:hAnsi="Lato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26744"/>
    <w:pPr>
      <w:spacing w:line="240" w:lineRule="auto"/>
    </w:pPr>
    <w:rPr>
      <w:i/>
      <w:iCs/>
      <w:color w:val="C00000"/>
      <w:sz w:val="18"/>
      <w:szCs w:val="18"/>
    </w:rPr>
  </w:style>
  <w:style w:type="paragraph" w:customStyle="1" w:styleId="imagecaption">
    <w:name w:val="image_caption"/>
    <w:basedOn w:val="Normal"/>
    <w:link w:val="imagecaptionChar"/>
    <w:qFormat/>
    <w:rsid w:val="00ED6B7D"/>
    <w:pPr>
      <w:spacing w:after="480" w:line="240" w:lineRule="auto"/>
    </w:pPr>
  </w:style>
  <w:style w:type="character" w:customStyle="1" w:styleId="imagecaptionChar">
    <w:name w:val="image_caption Char"/>
    <w:basedOn w:val="DefaultParagraphFont"/>
    <w:link w:val="imagecaption"/>
    <w:rsid w:val="00ED6B7D"/>
    <w:rPr>
      <w:rFonts w:ascii="Calibri" w:hAnsi="Calibri" w:cs="Segoe UI"/>
      <w:sz w:val="24"/>
    </w:rPr>
  </w:style>
  <w:style w:type="paragraph" w:customStyle="1" w:styleId="Centered-Title">
    <w:name w:val="Centered-Title"/>
    <w:basedOn w:val="Title"/>
    <w:link w:val="Centered-TitleChar"/>
    <w:qFormat/>
    <w:rsid w:val="00562682"/>
  </w:style>
  <w:style w:type="character" w:customStyle="1" w:styleId="Centered-TitleChar">
    <w:name w:val="Centered-Title Char"/>
    <w:basedOn w:val="TitleChar"/>
    <w:link w:val="Centered-Title"/>
    <w:rsid w:val="00562682"/>
    <w:rPr>
      <w:rFonts w:ascii="Segoe UI" w:hAnsi="Segoe UI" w:cs="Segoe UI"/>
      <w:color w:val="FFFFFF" w:themeColor="background1"/>
      <w:sz w:val="28"/>
    </w:rPr>
  </w:style>
  <w:style w:type="paragraph" w:customStyle="1" w:styleId="Centered-Subtitle">
    <w:name w:val="Centered-Subtitle"/>
    <w:basedOn w:val="Centered-Title"/>
    <w:link w:val="Centered-SubtitleChar"/>
    <w:qFormat/>
    <w:rsid w:val="008F554D"/>
    <w:pPr>
      <w:spacing w:before="960" w:line="480" w:lineRule="auto"/>
    </w:pPr>
  </w:style>
  <w:style w:type="character" w:customStyle="1" w:styleId="Centered-SubtitleChar">
    <w:name w:val="Centered-Subtitle Char"/>
    <w:basedOn w:val="Centered-TitleChar"/>
    <w:link w:val="Centered-Subtitle"/>
    <w:rsid w:val="008F554D"/>
    <w:rPr>
      <w:rFonts w:ascii="Segoe UI" w:hAnsi="Segoe UI" w:cs="Segoe UI"/>
      <w:color w:val="FFFFFF" w:themeColor="background1"/>
      <w:sz w:val="28"/>
    </w:rPr>
  </w:style>
  <w:style w:type="paragraph" w:customStyle="1" w:styleId="Citations">
    <w:name w:val="Citations"/>
    <w:basedOn w:val="Normal"/>
    <w:link w:val="CitationsChar"/>
    <w:rsid w:val="000B6F3E"/>
    <w:pPr>
      <w:spacing w:line="240" w:lineRule="auto"/>
      <w:ind w:left="720" w:hanging="720"/>
    </w:pPr>
    <w:rPr>
      <w:sz w:val="22"/>
      <w:szCs w:val="20"/>
    </w:rPr>
  </w:style>
  <w:style w:type="character" w:customStyle="1" w:styleId="CitationsChar">
    <w:name w:val="Citations Char"/>
    <w:basedOn w:val="DefaultParagraphFont"/>
    <w:link w:val="Citations"/>
    <w:rsid w:val="000B6F3E"/>
    <w:rPr>
      <w:rFonts w:ascii="Calibri" w:hAnsi="Calibri" w:cs="Segoe UI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9C5B62"/>
    <w:pPr>
      <w:spacing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lau\Desktop\MtA-University-Work-Desktop\Fall-2023-Desktop\BIOC-3041\BIOC-Notes\BIOC-3041-Notes.dotx" TargetMode="External"/></Relationships>
</file>

<file path=word/theme/theme1.xml><?xml version="1.0" encoding="utf-8"?>
<a:theme xmlns:a="http://schemas.openxmlformats.org/drawingml/2006/main" name="Office Theme">
  <a:themeElements>
    <a:clrScheme name="Cool-Theme-Colours">
      <a:dk1>
        <a:sysClr val="windowText" lastClr="000000"/>
      </a:dk1>
      <a:lt1>
        <a:srgbClr val="FFFFFF"/>
      </a:lt1>
      <a:dk2>
        <a:srgbClr val="3F3F3F"/>
      </a:dk2>
      <a:lt2>
        <a:srgbClr val="FFFFFF"/>
      </a:lt2>
      <a:accent1>
        <a:srgbClr val="FDE725"/>
      </a:accent1>
      <a:accent2>
        <a:srgbClr val="B8DE29"/>
      </a:accent2>
      <a:accent3>
        <a:srgbClr val="7CD04F"/>
      </a:accent3>
      <a:accent4>
        <a:srgbClr val="00CCFF"/>
      </a:accent4>
      <a:accent5>
        <a:srgbClr val="0093FB"/>
      </a:accent5>
      <a:accent6>
        <a:srgbClr val="3BBB74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13D42-9B9E-4842-85D7-61B2FD7E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BIOC-3041-Notes.dotx</Template>
  <TotalTime>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Central Dogma Highlights History</vt:lpstr>
      <vt:lpstr>    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cslau</dc:creator>
  <cp:keywords/>
  <dc:description/>
  <cp:lastModifiedBy>Christelinda Laureijs</cp:lastModifiedBy>
  <cp:revision>4</cp:revision>
  <dcterms:created xsi:type="dcterms:W3CDTF">2024-01-16T15:30:00Z</dcterms:created>
  <dcterms:modified xsi:type="dcterms:W3CDTF">2024-01-16T15:35:00Z</dcterms:modified>
</cp:coreProperties>
</file>